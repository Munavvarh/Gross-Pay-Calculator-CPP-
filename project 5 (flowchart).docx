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30791" w14:textId="77777777" w:rsidR="009F77F9" w:rsidRDefault="009F77F9" w:rsidP="003A493D">
      <w:pPr>
        <w:jc w:val="both"/>
        <w:rPr>
          <w:b/>
          <w:u w:val="single"/>
        </w:rPr>
      </w:pPr>
      <w:r w:rsidRPr="009F77F9">
        <w:rPr>
          <w:b/>
          <w:u w:val="single"/>
        </w:rPr>
        <w:t xml:space="preserve">Flow </w:t>
      </w:r>
      <w:proofErr w:type="gramStart"/>
      <w:r w:rsidRPr="009F77F9">
        <w:rPr>
          <w:b/>
          <w:u w:val="single"/>
        </w:rPr>
        <w:t xml:space="preserve">chart </w:t>
      </w:r>
      <w:r w:rsidR="003A493D">
        <w:rPr>
          <w:b/>
          <w:u w:val="single"/>
        </w:rPr>
        <w:t>:</w:t>
      </w:r>
      <w:proofErr w:type="gramEnd"/>
    </w:p>
    <w:p w14:paraId="50B62EB9" w14:textId="77777777" w:rsidR="009F77F9" w:rsidRPr="009F77F9" w:rsidRDefault="004C4B99" w:rsidP="009F77F9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F6C24B" wp14:editId="6E88913C">
                <wp:simplePos x="0" y="0"/>
                <wp:positionH relativeFrom="column">
                  <wp:posOffset>2948940</wp:posOffset>
                </wp:positionH>
                <wp:positionV relativeFrom="paragraph">
                  <wp:posOffset>228600</wp:posOffset>
                </wp:positionV>
                <wp:extent cx="7620" cy="205740"/>
                <wp:effectExtent l="381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68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2.2pt;margin-top:18pt;width:.6pt;height:1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A49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88A69" wp14:editId="7C228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66800" cy="220980"/>
                <wp:effectExtent l="0" t="0" r="19050" b="2667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209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3A2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0;margin-top:.6pt;width:84pt;height:1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" filled="f" strokecolor="black [3213]" strokeweight="1pt">
                <w10:wrap anchorx="margin"/>
              </v:shape>
            </w:pict>
          </mc:Fallback>
        </mc:AlternateContent>
      </w:r>
      <w:r w:rsidR="003A493D">
        <w:t xml:space="preserve">       start main</w:t>
      </w:r>
    </w:p>
    <w:p w14:paraId="782B625E" w14:textId="77777777" w:rsidR="009F77F9" w:rsidRDefault="003A493D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BE16F" wp14:editId="1B344A8D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021080" cy="2743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D3555" w14:textId="77777777" w:rsidR="003A493D" w:rsidRDefault="003A493D" w:rsidP="003A493D">
                            <w:pPr>
                              <w:ind w:firstLine="0"/>
                            </w:pPr>
                            <w:r>
                              <w:t xml:space="preserve">     setData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6.6pt;width:80.4pt;height:21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" fillcolor="white [3201]" strokeweight=".5pt">
                <v:textbox>
                  <w:txbxContent>
                    <w:p w:rsidR="003A493D" w:rsidRDefault="003A493D" w:rsidP="003A493D">
                      <w:pPr>
                        <w:ind w:firstLine="0"/>
                      </w:pPr>
                      <w:r>
                        <w:t xml:space="preserve">     setData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9B752" w14:textId="77777777" w:rsidR="009F77F9" w:rsidRDefault="00414A75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1CB3ED" wp14:editId="282F677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620" cy="205740"/>
                <wp:effectExtent l="38100" t="0" r="6858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BB843" id="Straight Arrow Connector 27" o:spid="_x0000_s1026" type="#_x0000_t32" style="position:absolute;margin-left:0;margin-top:.55pt;width:.6pt;height:16.2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A49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A1D876" wp14:editId="04FA0D99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021080" cy="2743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C3C19" w14:textId="7FB35B33" w:rsidR="003A493D" w:rsidRDefault="003A493D" w:rsidP="003A493D">
                            <w:pPr>
                              <w:ind w:firstLine="0"/>
                            </w:pPr>
                            <w:r>
                              <w:t xml:space="preserve">    </w:t>
                            </w:r>
                            <w:proofErr w:type="spellStart"/>
                            <w:r w:rsidR="006E7C5F" w:rsidRPr="006E7C5F"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1D87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0;margin-top:12.6pt;width:80.4pt;height:21.6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" fillcolor="white [3201]" strokeweight=".5pt">
                <v:textbox>
                  <w:txbxContent>
                    <w:p w14:paraId="42BC3C19" w14:textId="7FB35B33" w:rsidR="003A493D" w:rsidRDefault="003A493D" w:rsidP="003A493D">
                      <w:pPr>
                        <w:ind w:firstLine="0"/>
                      </w:pPr>
                      <w:r>
                        <w:t xml:space="preserve">    </w:t>
                      </w:r>
                      <w:proofErr w:type="spellStart"/>
                      <w:r w:rsidR="006E7C5F" w:rsidRPr="006E7C5F">
                        <w:t>bubbleSort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A9256" w14:textId="77777777" w:rsidR="009F77F9" w:rsidRDefault="00414A75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E85B2F" wp14:editId="77FEE12E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1021080" cy="304800"/>
                <wp:effectExtent l="0" t="0" r="2667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EF563" w14:textId="6FB4FF98" w:rsidR="003A493D" w:rsidRDefault="00FA231D" w:rsidP="003A493D">
                            <w:pPr>
                              <w:ind w:firstLine="0"/>
                            </w:pPr>
                            <w:r>
                              <w:t xml:space="preserve">   </w:t>
                            </w:r>
                            <w:proofErr w:type="spellStart"/>
                            <w:r w:rsidR="006E7C5F" w:rsidRPr="006E7C5F">
                              <w:t>outBubsort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5B2F" id="Text Box 16" o:spid="_x0000_s1028" type="#_x0000_t202" style="position:absolute;left:0;text-align:left;margin-left:0;margin-top:23.4pt;width:80.4pt;height:24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" fillcolor="white [3201]" strokeweight=".5pt">
                <v:textbox>
                  <w:txbxContent>
                    <w:p w14:paraId="074EF563" w14:textId="6FB4FF98" w:rsidR="003A493D" w:rsidRDefault="00FA231D" w:rsidP="003A493D">
                      <w:pPr>
                        <w:ind w:firstLine="0"/>
                      </w:pPr>
                      <w:r>
                        <w:t xml:space="preserve">   </w:t>
                      </w:r>
                      <w:proofErr w:type="spellStart"/>
                      <w:r w:rsidR="006E7C5F" w:rsidRPr="006E7C5F">
                        <w:t>outBubsort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18A04" wp14:editId="23E868F0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7620" cy="205740"/>
                <wp:effectExtent l="38100" t="0" r="6858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2A45" id="Straight Arrow Connector 28" o:spid="_x0000_s1026" type="#_x0000_t32" style="position:absolute;margin-left:0;margin-top:6.55pt;width:.6pt;height:16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BCED5F" w14:textId="77777777" w:rsidR="009F77F9" w:rsidRDefault="00414A75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0E7C7B" wp14:editId="14CA447E">
                <wp:simplePos x="0" y="0"/>
                <wp:positionH relativeFrom="margin">
                  <wp:posOffset>2952750</wp:posOffset>
                </wp:positionH>
                <wp:positionV relativeFrom="paragraph">
                  <wp:posOffset>258445</wp:posOffset>
                </wp:positionV>
                <wp:extent cx="7620" cy="205740"/>
                <wp:effectExtent l="38100" t="0" r="6858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12BE" id="Straight Arrow Connector 29" o:spid="_x0000_s1026" type="#_x0000_t32" style="position:absolute;margin-left:232.5pt;margin-top:20.35pt;width:.6pt;height:1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DEB205E" w14:textId="77777777" w:rsidR="009F77F9" w:rsidRDefault="003A493D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B24607" wp14:editId="0835537D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021080" cy="2743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E0806" w14:textId="30331023" w:rsidR="006A443E" w:rsidRDefault="00FA231D" w:rsidP="006A443E">
                            <w:pPr>
                              <w:ind w:firstLine="0"/>
                            </w:pPr>
                            <w:r>
                              <w:t xml:space="preserve">   </w:t>
                            </w:r>
                            <w:proofErr w:type="spellStart"/>
                            <w:r w:rsidR="006E7C5F" w:rsidRPr="006E7C5F">
                              <w:t>ifGross</w:t>
                            </w:r>
                            <w:proofErr w:type="spellEnd"/>
                          </w:p>
                          <w:p w14:paraId="4CE6B727" w14:textId="77777777" w:rsidR="003A493D" w:rsidRDefault="003A493D" w:rsidP="003A4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4607" id="Text Box 15" o:spid="_x0000_s1029" type="#_x0000_t202" style="position:absolute;left:0;text-align:left;margin-left:0;margin-top:6.6pt;width:80.4pt;height:21.6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" fillcolor="white [3201]" strokeweight=".5pt">
                <v:textbox>
                  <w:txbxContent>
                    <w:p w14:paraId="5CDE0806" w14:textId="30331023" w:rsidR="006A443E" w:rsidRDefault="00FA231D" w:rsidP="006A443E">
                      <w:pPr>
                        <w:ind w:firstLine="0"/>
                      </w:pPr>
                      <w:r>
                        <w:t xml:space="preserve">   </w:t>
                      </w:r>
                      <w:proofErr w:type="spellStart"/>
                      <w:r w:rsidR="006E7C5F" w:rsidRPr="006E7C5F">
                        <w:t>ifGross</w:t>
                      </w:r>
                      <w:proofErr w:type="spellEnd"/>
                    </w:p>
                    <w:p w14:paraId="4CE6B727" w14:textId="77777777" w:rsidR="003A493D" w:rsidRDefault="003A493D" w:rsidP="003A493D"/>
                  </w:txbxContent>
                </v:textbox>
                <w10:wrap anchorx="margin"/>
              </v:shape>
            </w:pict>
          </mc:Fallback>
        </mc:AlternateContent>
      </w:r>
    </w:p>
    <w:p w14:paraId="30457B3C" w14:textId="77777777" w:rsidR="009F77F9" w:rsidRDefault="00414A75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D086D4" wp14:editId="5AD1312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620" cy="205740"/>
                <wp:effectExtent l="38100" t="0" r="6858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79F9" id="Straight Arrow Connector 30" o:spid="_x0000_s1026" type="#_x0000_t32" style="position:absolute;margin-left:0;margin-top:.55pt;width:.6pt;height:16.2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6AF16" wp14:editId="668793BD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021080" cy="2743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4B7B6" w14:textId="7F5BF308" w:rsidR="006A443E" w:rsidRDefault="006E7C5F" w:rsidP="006A443E">
                            <w:pPr>
                              <w:ind w:firstLine="0"/>
                            </w:pPr>
                            <w:proofErr w:type="spellStart"/>
                            <w:r w:rsidRPr="006E7C5F">
                              <w:t>sortSelection</w:t>
                            </w:r>
                            <w:proofErr w:type="spellEnd"/>
                          </w:p>
                          <w:p w14:paraId="5C48B4A8" w14:textId="77777777" w:rsidR="003A493D" w:rsidRDefault="003A493D" w:rsidP="003A4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6AF16" id="Text Box 14" o:spid="_x0000_s1030" type="#_x0000_t202" style="position:absolute;left:0;text-align:left;margin-left:0;margin-top:17.4pt;width:80.4pt;height:21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" fillcolor="white [3201]" strokeweight=".5pt">
                <v:textbox>
                  <w:txbxContent>
                    <w:p w14:paraId="7944B7B6" w14:textId="7F5BF308" w:rsidR="006A443E" w:rsidRDefault="006E7C5F" w:rsidP="006A443E">
                      <w:pPr>
                        <w:ind w:firstLine="0"/>
                      </w:pPr>
                      <w:proofErr w:type="spellStart"/>
                      <w:r w:rsidRPr="006E7C5F">
                        <w:t>sortSelection</w:t>
                      </w:r>
                      <w:proofErr w:type="spellEnd"/>
                    </w:p>
                    <w:p w14:paraId="5C48B4A8" w14:textId="77777777" w:rsidR="003A493D" w:rsidRDefault="003A493D" w:rsidP="003A493D"/>
                  </w:txbxContent>
                </v:textbox>
                <w10:wrap anchorx="margin"/>
              </v:shape>
            </w:pict>
          </mc:Fallback>
        </mc:AlternateContent>
      </w:r>
    </w:p>
    <w:p w14:paraId="74957267" w14:textId="77777777" w:rsidR="009F77F9" w:rsidRDefault="00D75036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BB510" wp14:editId="5F9E2D3B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620" cy="205740"/>
                <wp:effectExtent l="3810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56F9" id="Straight Arrow Connector 31" o:spid="_x0000_s1026" type="#_x0000_t32" style="position:absolute;margin-left:0;margin-top:12pt;width:.6pt;height:16.2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52CFCF" w14:textId="77777777" w:rsidR="009F77F9" w:rsidRDefault="00414A75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3A2B8A" wp14:editId="1CA537AF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7620" cy="205740"/>
                <wp:effectExtent l="38100" t="0" r="6858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6ADE" id="Straight Arrow Connector 32" o:spid="_x0000_s1026" type="#_x0000_t32" style="position:absolute;margin-left:0;margin-top:22.75pt;width:.6pt;height:16.2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A49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5F34B" wp14:editId="416338F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21080" cy="2743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5B87B" w14:textId="207273A9" w:rsidR="006A443E" w:rsidRDefault="006A443E" w:rsidP="006A443E">
                            <w:pPr>
                              <w:ind w:firstLine="0"/>
                            </w:pPr>
                            <w:r>
                              <w:t xml:space="preserve">     </w:t>
                            </w:r>
                            <w:proofErr w:type="spellStart"/>
                            <w:r w:rsidR="006E7C5F" w:rsidRPr="006E7C5F">
                              <w:t>outSsort</w:t>
                            </w:r>
                            <w:proofErr w:type="spellEnd"/>
                          </w:p>
                          <w:p w14:paraId="5862F3DD" w14:textId="77777777" w:rsidR="003A493D" w:rsidRDefault="003A493D" w:rsidP="006A443E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F34B" id="Text Box 13" o:spid="_x0000_s1031" type="#_x0000_t202" style="position:absolute;left:0;text-align:left;margin-left:0;margin-top:.6pt;width:80.4pt;height:21.6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" fillcolor="white [3201]" strokeweight=".5pt">
                <v:textbox>
                  <w:txbxContent>
                    <w:p w14:paraId="0B65B87B" w14:textId="207273A9" w:rsidR="006A443E" w:rsidRDefault="006A443E" w:rsidP="006A443E">
                      <w:pPr>
                        <w:ind w:firstLine="0"/>
                      </w:pPr>
                      <w:r>
                        <w:t xml:space="preserve">     </w:t>
                      </w:r>
                      <w:proofErr w:type="spellStart"/>
                      <w:r w:rsidR="006E7C5F" w:rsidRPr="006E7C5F">
                        <w:t>outSsort</w:t>
                      </w:r>
                      <w:proofErr w:type="spellEnd"/>
                    </w:p>
                    <w:p w14:paraId="5862F3DD" w14:textId="77777777" w:rsidR="003A493D" w:rsidRDefault="003A493D" w:rsidP="006A443E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FAEB61" w14:textId="77777777" w:rsidR="009F77F9" w:rsidRDefault="00414A75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E63AF" wp14:editId="260186F3">
                <wp:simplePos x="0" y="0"/>
                <wp:positionH relativeFrom="margin">
                  <wp:posOffset>2444262</wp:posOffset>
                </wp:positionH>
                <wp:positionV relativeFrom="paragraph">
                  <wp:posOffset>152400</wp:posOffset>
                </wp:positionV>
                <wp:extent cx="1099038" cy="274320"/>
                <wp:effectExtent l="0" t="0" r="2540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03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77D41" w14:textId="6EFAA204" w:rsidR="003A493D" w:rsidRDefault="006E7C5F" w:rsidP="006A443E">
                            <w:pPr>
                              <w:ind w:firstLine="0"/>
                            </w:pPr>
                            <w:proofErr w:type="spellStart"/>
                            <w:r w:rsidRPr="006E7C5F">
                              <w:t>binarySearch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63AF" id="Text Box 12" o:spid="_x0000_s1032" type="#_x0000_t202" style="position:absolute;left:0;text-align:left;margin-left:192.45pt;margin-top:12pt;width:86.5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" fillcolor="white [3201]" strokeweight=".5pt">
                <v:textbox>
                  <w:txbxContent>
                    <w:p w14:paraId="10B77D41" w14:textId="6EFAA204" w:rsidR="003A493D" w:rsidRDefault="006E7C5F" w:rsidP="006A443E">
                      <w:pPr>
                        <w:ind w:firstLine="0"/>
                      </w:pPr>
                      <w:proofErr w:type="spellStart"/>
                      <w:r w:rsidRPr="006E7C5F">
                        <w:t>binarySearch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49E0A" w14:textId="77777777" w:rsidR="009F77F9" w:rsidRDefault="00FA231D" w:rsidP="009F77F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322DA8" wp14:editId="0A0E8916">
                <wp:simplePos x="0" y="0"/>
                <wp:positionH relativeFrom="column">
                  <wp:posOffset>2964180</wp:posOffset>
                </wp:positionH>
                <wp:positionV relativeFrom="paragraph">
                  <wp:posOffset>92075</wp:posOffset>
                </wp:positionV>
                <wp:extent cx="15240" cy="411480"/>
                <wp:effectExtent l="57150" t="0" r="6096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FC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3.4pt;margin-top:7.25pt;width:1.2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7CFA924" w14:textId="77777777" w:rsidR="00FA231D" w:rsidRDefault="00FA231D" w:rsidP="00FA231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ADB8A1" wp14:editId="2590D5B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021080" cy="274320"/>
                <wp:effectExtent l="0" t="0" r="2667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25E2D" w14:textId="020C05C0" w:rsidR="00FA231D" w:rsidRDefault="006E7C5F" w:rsidP="00FA231D">
                            <w:pPr>
                              <w:ind w:firstLine="0"/>
                            </w:pPr>
                            <w:r w:rsidRPr="006E7C5F">
                              <w:t>outbinSearch</w:t>
                            </w:r>
                          </w:p>
                          <w:p w14:paraId="1003B4D3" w14:textId="77777777" w:rsidR="00FA231D" w:rsidRDefault="00FA231D" w:rsidP="00FA23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DB8A1" id="Text Box 20" o:spid="_x0000_s1033" type="#_x0000_t202" style="position:absolute;left:0;text-align:left;margin-left:0;margin-top:9.6pt;width:80.4pt;height:21.6pt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" fillcolor="white [3201]" strokeweight=".5pt">
                <v:textbox>
                  <w:txbxContent>
                    <w:p w14:paraId="20A25E2D" w14:textId="020C05C0" w:rsidR="00FA231D" w:rsidRDefault="006E7C5F" w:rsidP="00FA231D">
                      <w:pPr>
                        <w:ind w:firstLine="0"/>
                      </w:pPr>
                      <w:r w:rsidRPr="006E7C5F">
                        <w:t>outbinSearch</w:t>
                      </w:r>
                    </w:p>
                    <w:p w14:paraId="1003B4D3" w14:textId="77777777" w:rsidR="00FA231D" w:rsidRDefault="00FA231D" w:rsidP="00FA231D"/>
                  </w:txbxContent>
                </v:textbox>
                <w10:wrap anchorx="margin"/>
              </v:shape>
            </w:pict>
          </mc:Fallback>
        </mc:AlternateContent>
      </w:r>
    </w:p>
    <w:p w14:paraId="2498BD2C" w14:textId="77777777" w:rsidR="00FA231D" w:rsidRDefault="00FA231D" w:rsidP="00FA231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630C5E" wp14:editId="32DE51E8">
                <wp:simplePos x="0" y="0"/>
                <wp:positionH relativeFrom="margin">
                  <wp:posOffset>2940685</wp:posOffset>
                </wp:positionH>
                <wp:positionV relativeFrom="paragraph">
                  <wp:posOffset>46355</wp:posOffset>
                </wp:positionV>
                <wp:extent cx="45719" cy="662940"/>
                <wp:effectExtent l="57150" t="0" r="50165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E8DC" id="Straight Arrow Connector 47" o:spid="_x0000_s1026" type="#_x0000_t32" style="position:absolute;margin-left:231.55pt;margin-top:3.65pt;width:3.6pt;height:52.2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9DF477" w14:textId="77777777" w:rsidR="00FA231D" w:rsidRDefault="00FA231D" w:rsidP="00FA231D"/>
    <w:p w14:paraId="50B8248A" w14:textId="77777777" w:rsidR="00FA231D" w:rsidRDefault="00FA231D" w:rsidP="00FA231D">
      <w:pPr>
        <w:tabs>
          <w:tab w:val="left" w:pos="4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F9105E" wp14:editId="0EF5ACE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66800" cy="220980"/>
                <wp:effectExtent l="0" t="0" r="19050" b="2667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209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2AA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" o:spid="_x0000_s1026" type="#_x0000_t116" style="position:absolute;margin-left:0;margin-top:.6pt;width:84pt;height:17.4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end main</w:t>
      </w:r>
    </w:p>
    <w:p w14:paraId="435E9B86" w14:textId="77777777" w:rsidR="00FA231D" w:rsidRDefault="00FA231D" w:rsidP="00FA231D"/>
    <w:p w14:paraId="1F8131E8" w14:textId="77777777" w:rsidR="009F77F9" w:rsidRDefault="009F77F9" w:rsidP="009F77F9"/>
    <w:p w14:paraId="3A645D09" w14:textId="77777777" w:rsidR="009F77F9" w:rsidRDefault="009F77F9" w:rsidP="009F77F9"/>
    <w:p w14:paraId="3751EE3F" w14:textId="77777777" w:rsidR="009F77F9" w:rsidRDefault="009F77F9" w:rsidP="009F77F9"/>
    <w:p w14:paraId="5D2DC7C4" w14:textId="77777777" w:rsidR="009F77F9" w:rsidRDefault="009F77F9" w:rsidP="009F77F9"/>
    <w:p w14:paraId="4055A516" w14:textId="77777777" w:rsidR="009F77F9" w:rsidRDefault="009F77F9" w:rsidP="009F77F9"/>
    <w:p w14:paraId="30AB12A3" w14:textId="77777777" w:rsidR="009F77F9" w:rsidRDefault="009F77F9" w:rsidP="009F77F9"/>
    <w:sectPr w:rsidR="009F77F9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FF4B0" w14:textId="77777777" w:rsidR="00167A18" w:rsidRDefault="00167A18">
      <w:pPr>
        <w:spacing w:line="240" w:lineRule="auto"/>
      </w:pPr>
      <w:r>
        <w:separator/>
      </w:r>
    </w:p>
  </w:endnote>
  <w:endnote w:type="continuationSeparator" w:id="0">
    <w:p w14:paraId="2713970E" w14:textId="77777777" w:rsidR="00167A18" w:rsidRDefault="00167A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A9F38" w14:textId="77777777" w:rsidR="00167A18" w:rsidRDefault="00167A18">
      <w:pPr>
        <w:spacing w:line="240" w:lineRule="auto"/>
      </w:pPr>
      <w:r>
        <w:separator/>
      </w:r>
    </w:p>
  </w:footnote>
  <w:footnote w:type="continuationSeparator" w:id="0">
    <w:p w14:paraId="03EA686C" w14:textId="77777777" w:rsidR="00167A18" w:rsidRDefault="00167A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CB1A1" w14:textId="77777777" w:rsidR="00E614DD" w:rsidRDefault="00035231">
    <w:pPr>
      <w:pStyle w:val="Header"/>
    </w:pPr>
    <w:r>
      <w:t>Bunglawala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F9"/>
    <w:rsid w:val="00035231"/>
    <w:rsid w:val="00040CBB"/>
    <w:rsid w:val="00047CD9"/>
    <w:rsid w:val="000B78C8"/>
    <w:rsid w:val="001463B2"/>
    <w:rsid w:val="00167A18"/>
    <w:rsid w:val="001F62C0"/>
    <w:rsid w:val="00237889"/>
    <w:rsid w:val="00245E02"/>
    <w:rsid w:val="00353B66"/>
    <w:rsid w:val="003A493D"/>
    <w:rsid w:val="00414A75"/>
    <w:rsid w:val="004A2675"/>
    <w:rsid w:val="004C4B99"/>
    <w:rsid w:val="004F7139"/>
    <w:rsid w:val="00624CF5"/>
    <w:rsid w:val="00691EC1"/>
    <w:rsid w:val="006A443E"/>
    <w:rsid w:val="006E7C5F"/>
    <w:rsid w:val="007C53FB"/>
    <w:rsid w:val="008B7D18"/>
    <w:rsid w:val="008F1F97"/>
    <w:rsid w:val="008F4052"/>
    <w:rsid w:val="00900061"/>
    <w:rsid w:val="009D4EB3"/>
    <w:rsid w:val="009F77F9"/>
    <w:rsid w:val="00B13D1B"/>
    <w:rsid w:val="00B818DF"/>
    <w:rsid w:val="00CE5D8C"/>
    <w:rsid w:val="00D52117"/>
    <w:rsid w:val="00D75036"/>
    <w:rsid w:val="00DB0D39"/>
    <w:rsid w:val="00E14005"/>
    <w:rsid w:val="00E614DD"/>
    <w:rsid w:val="00F9444C"/>
    <w:rsid w:val="00FA231D"/>
    <w:rsid w:val="00FB50AC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EBAC3"/>
  <w15:chartTrackingRefBased/>
  <w15:docId w15:val="{0EB796B4-233B-4934-94A3-AB593E90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a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60A91-089C-446C-B74C-A3F586AF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bunglawala</dc:creator>
  <cp:keywords/>
  <dc:description/>
  <cp:lastModifiedBy>Bunglawala,Rizwana</cp:lastModifiedBy>
  <cp:revision>3</cp:revision>
  <dcterms:created xsi:type="dcterms:W3CDTF">2019-05-08T13:55:00Z</dcterms:created>
  <dcterms:modified xsi:type="dcterms:W3CDTF">2021-04-26T03:55:00Z</dcterms:modified>
  <cp:version/>
</cp:coreProperties>
</file>